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9D" w:rsidRPr="00CC4DEC" w:rsidRDefault="00CE6E9D" w:rsidP="00CE6E9D">
      <w:pPr>
        <w:pStyle w:val="Title"/>
        <w:jc w:val="right"/>
        <w:rPr>
          <w:rFonts w:ascii="Times New Roman" w:hAnsi="Times New Roman"/>
        </w:rPr>
      </w:pPr>
      <w:r w:rsidRPr="00CC4DEC">
        <w:rPr>
          <w:rFonts w:ascii="Times New Roman" w:hAnsi="Times New Roman"/>
        </w:rPr>
        <w:t>Art Museum</w:t>
      </w:r>
      <w:r w:rsidR="00E37968" w:rsidRPr="00CC4DEC">
        <w:rPr>
          <w:rFonts w:ascii="Times New Roman" w:hAnsi="Times New Roman"/>
        </w:rPr>
        <w:t xml:space="preserve"> Application (AMA)</w:t>
      </w:r>
    </w:p>
    <w:p w:rsidR="008C4393" w:rsidRPr="00CC4DEC" w:rsidRDefault="00FF4087">
      <w:pPr>
        <w:pStyle w:val="Title"/>
        <w:jc w:val="right"/>
        <w:rPr>
          <w:rFonts w:ascii="Times New Roman" w:hAnsi="Times New Roman"/>
        </w:rPr>
      </w:pPr>
      <w:r w:rsidRPr="00CC4DEC">
        <w:rPr>
          <w:rFonts w:ascii="Times New Roman" w:hAnsi="Times New Roman"/>
        </w:rPr>
        <w:t>Use-C</w:t>
      </w:r>
      <w:r w:rsidR="0004741B" w:rsidRPr="00CC4DEC">
        <w:rPr>
          <w:rFonts w:ascii="Times New Roman" w:hAnsi="Times New Roman"/>
        </w:rPr>
        <w:t>ase Model</w:t>
      </w:r>
    </w:p>
    <w:p w:rsidR="008C4393" w:rsidRPr="00CC4DEC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CC4DEC" w:rsidRDefault="00CE6E9D">
      <w:pPr>
        <w:pStyle w:val="Title"/>
        <w:jc w:val="right"/>
        <w:rPr>
          <w:rFonts w:ascii="Times New Roman" w:hAnsi="Times New Roman"/>
          <w:sz w:val="28"/>
        </w:rPr>
      </w:pPr>
      <w:r w:rsidRPr="00CC4DEC">
        <w:rPr>
          <w:rFonts w:ascii="Times New Roman" w:hAnsi="Times New Roman"/>
          <w:sz w:val="28"/>
        </w:rPr>
        <w:t>Version 1.0</w:t>
      </w:r>
    </w:p>
    <w:p w:rsidR="008C4393" w:rsidRPr="00CC4DEC" w:rsidRDefault="008C4393"/>
    <w:p w:rsidR="008C4393" w:rsidRPr="00CC4DEC" w:rsidRDefault="00570E86" w:rsidP="00D047E9">
      <w:pPr>
        <w:pStyle w:val="InfoBlue"/>
      </w:pPr>
      <w:r w:rsidRPr="00CC4DEC">
        <w:t xml:space="preserve"> </w:t>
      </w:r>
    </w:p>
    <w:p w:rsidR="008C4393" w:rsidRPr="00CC4DEC" w:rsidRDefault="008C4393"/>
    <w:p w:rsidR="008C4393" w:rsidRPr="00CC4DEC" w:rsidRDefault="008C4393">
      <w:pPr>
        <w:pStyle w:val="BodyText"/>
      </w:pPr>
    </w:p>
    <w:p w:rsidR="008C4393" w:rsidRPr="00CC4DEC" w:rsidRDefault="008C4393">
      <w:pPr>
        <w:pStyle w:val="BodyText"/>
      </w:pPr>
    </w:p>
    <w:p w:rsidR="008C4393" w:rsidRPr="00CC4DEC" w:rsidRDefault="008C4393">
      <w:pPr>
        <w:sectPr w:rsidR="008C4393" w:rsidRPr="00CC4D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CC4DEC" w:rsidRDefault="00570E86">
      <w:pPr>
        <w:pStyle w:val="Title"/>
        <w:rPr>
          <w:rFonts w:ascii="Times New Roman" w:hAnsi="Times New Roman"/>
        </w:rPr>
      </w:pPr>
      <w:r w:rsidRPr="00CC4DEC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C4393" w:rsidRPr="00CC4DEC">
        <w:tc>
          <w:tcPr>
            <w:tcW w:w="2304" w:type="dxa"/>
          </w:tcPr>
          <w:p w:rsidR="008C4393" w:rsidRPr="00CC4DEC" w:rsidRDefault="00570E86">
            <w:pPr>
              <w:pStyle w:val="Tabletext"/>
              <w:jc w:val="center"/>
              <w:rPr>
                <w:b/>
              </w:rPr>
            </w:pPr>
            <w:r w:rsidRPr="00CC4DEC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CC4DEC" w:rsidRDefault="00570E86">
            <w:pPr>
              <w:pStyle w:val="Tabletext"/>
              <w:jc w:val="center"/>
              <w:rPr>
                <w:b/>
              </w:rPr>
            </w:pPr>
            <w:r w:rsidRPr="00CC4DEC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CC4DEC" w:rsidRDefault="00570E86">
            <w:pPr>
              <w:pStyle w:val="Tabletext"/>
              <w:jc w:val="center"/>
              <w:rPr>
                <w:b/>
              </w:rPr>
            </w:pPr>
            <w:r w:rsidRPr="00CC4DEC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CC4DEC" w:rsidRDefault="00570E86">
            <w:pPr>
              <w:pStyle w:val="Tabletext"/>
              <w:jc w:val="center"/>
              <w:rPr>
                <w:b/>
              </w:rPr>
            </w:pPr>
            <w:r w:rsidRPr="00CC4DEC">
              <w:rPr>
                <w:b/>
              </w:rPr>
              <w:t>Author</w:t>
            </w:r>
          </w:p>
        </w:tc>
      </w:tr>
      <w:tr w:rsidR="008C4393" w:rsidRPr="00CC4DEC">
        <w:tc>
          <w:tcPr>
            <w:tcW w:w="2304" w:type="dxa"/>
          </w:tcPr>
          <w:p w:rsidR="008C4393" w:rsidRPr="00CC4DEC" w:rsidRDefault="00FF3717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C4393" w:rsidRPr="00CC4DEC" w:rsidRDefault="00FF371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CC4DEC" w:rsidRDefault="00FF3717">
            <w:pPr>
              <w:pStyle w:val="Tabletext"/>
            </w:pPr>
            <w:r>
              <w:t>Initial version of Use Case Model</w:t>
            </w:r>
          </w:p>
        </w:tc>
        <w:tc>
          <w:tcPr>
            <w:tcW w:w="2304" w:type="dxa"/>
          </w:tcPr>
          <w:p w:rsidR="008C4393" w:rsidRPr="00CC4DEC" w:rsidRDefault="00FF3717">
            <w:pPr>
              <w:pStyle w:val="Tabletext"/>
            </w:pPr>
            <w:r>
              <w:t>Rednic Ana</w:t>
            </w:r>
          </w:p>
        </w:tc>
      </w:tr>
      <w:tr w:rsidR="008C4393" w:rsidRPr="00CC4DEC">
        <w:tc>
          <w:tcPr>
            <w:tcW w:w="2304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CC4DEC" w:rsidRDefault="008C4393">
            <w:pPr>
              <w:pStyle w:val="Tabletext"/>
            </w:pPr>
          </w:p>
        </w:tc>
      </w:tr>
      <w:tr w:rsidR="008C4393" w:rsidRPr="00CC4DEC">
        <w:tc>
          <w:tcPr>
            <w:tcW w:w="2304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CC4DEC" w:rsidRDefault="008C4393">
            <w:pPr>
              <w:pStyle w:val="Tabletext"/>
            </w:pPr>
          </w:p>
        </w:tc>
      </w:tr>
      <w:tr w:rsidR="008C4393" w:rsidRPr="00CC4DEC">
        <w:tc>
          <w:tcPr>
            <w:tcW w:w="2304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CC4DEC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CC4DEC" w:rsidRDefault="008C4393">
            <w:pPr>
              <w:pStyle w:val="Tabletext"/>
            </w:pPr>
          </w:p>
        </w:tc>
      </w:tr>
    </w:tbl>
    <w:p w:rsidR="008C4393" w:rsidRPr="00CC4DEC" w:rsidRDefault="008C4393"/>
    <w:p w:rsidR="008C4393" w:rsidRPr="00CC4DEC" w:rsidRDefault="00570E86">
      <w:pPr>
        <w:pStyle w:val="Title"/>
        <w:rPr>
          <w:rFonts w:ascii="Times New Roman" w:hAnsi="Times New Roman"/>
        </w:rPr>
      </w:pPr>
      <w:r w:rsidRPr="00CC4DEC">
        <w:rPr>
          <w:rFonts w:ascii="Times New Roman" w:hAnsi="Times New Roman"/>
        </w:rPr>
        <w:br w:type="page"/>
      </w:r>
      <w:r w:rsidRPr="00CC4DEC">
        <w:rPr>
          <w:rFonts w:ascii="Times New Roman" w:hAnsi="Times New Roman"/>
        </w:rPr>
        <w:lastRenderedPageBreak/>
        <w:t>Table of Contents</w:t>
      </w:r>
    </w:p>
    <w:p w:rsidR="00D047E9" w:rsidRPr="00CC4DEC" w:rsidRDefault="00882B68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882B68">
        <w:fldChar w:fldCharType="begin"/>
      </w:r>
      <w:r w:rsidR="00570E86" w:rsidRPr="00CC4DEC">
        <w:instrText xml:space="preserve"> TOC \o "1-3" </w:instrText>
      </w:r>
      <w:r w:rsidRPr="00882B68">
        <w:fldChar w:fldCharType="separate"/>
      </w:r>
      <w:r w:rsidR="00D047E9" w:rsidRPr="00CC4DEC">
        <w:rPr>
          <w:noProof/>
        </w:rPr>
        <w:t>1.</w:t>
      </w:r>
      <w:r w:rsidR="00D047E9" w:rsidRPr="00CC4DEC">
        <w:rPr>
          <w:rFonts w:eastAsiaTheme="minorEastAsia"/>
          <w:noProof/>
          <w:sz w:val="22"/>
          <w:szCs w:val="22"/>
        </w:rPr>
        <w:tab/>
      </w:r>
      <w:r w:rsidR="00D047E9" w:rsidRPr="00CC4DEC">
        <w:rPr>
          <w:noProof/>
        </w:rPr>
        <w:t>Use-Cases Identification</w:t>
      </w:r>
      <w:r w:rsidR="00D047E9" w:rsidRPr="00CC4DEC">
        <w:rPr>
          <w:noProof/>
        </w:rPr>
        <w:tab/>
      </w:r>
      <w:r w:rsidRPr="00CC4DEC">
        <w:rPr>
          <w:noProof/>
        </w:rPr>
        <w:fldChar w:fldCharType="begin"/>
      </w:r>
      <w:r w:rsidR="00D047E9" w:rsidRPr="00CC4DEC">
        <w:rPr>
          <w:noProof/>
        </w:rPr>
        <w:instrText xml:space="preserve"> PAGEREF _Toc254773290 \h </w:instrText>
      </w:r>
      <w:r w:rsidRPr="00CC4DEC">
        <w:rPr>
          <w:noProof/>
        </w:rPr>
      </w:r>
      <w:r w:rsidRPr="00CC4DEC">
        <w:rPr>
          <w:noProof/>
        </w:rPr>
        <w:fldChar w:fldCharType="separate"/>
      </w:r>
      <w:r w:rsidR="00D047E9" w:rsidRPr="00CC4DEC">
        <w:rPr>
          <w:noProof/>
        </w:rPr>
        <w:t>4</w:t>
      </w:r>
      <w:r w:rsidRPr="00CC4DEC">
        <w:rPr>
          <w:noProof/>
        </w:rPr>
        <w:fldChar w:fldCharType="end"/>
      </w:r>
    </w:p>
    <w:p w:rsidR="00D047E9" w:rsidRPr="00CC4DEC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CC4DEC">
        <w:rPr>
          <w:noProof/>
        </w:rPr>
        <w:t>2.</w:t>
      </w:r>
      <w:r w:rsidRPr="00CC4DEC">
        <w:rPr>
          <w:rFonts w:eastAsiaTheme="minorEastAsia"/>
          <w:noProof/>
          <w:sz w:val="22"/>
          <w:szCs w:val="22"/>
        </w:rPr>
        <w:tab/>
      </w:r>
      <w:r w:rsidRPr="00CC4DEC">
        <w:rPr>
          <w:noProof/>
        </w:rPr>
        <w:t>UML Use-Case Diagrams</w:t>
      </w:r>
      <w:r w:rsidRPr="00CC4DEC">
        <w:rPr>
          <w:noProof/>
        </w:rPr>
        <w:tab/>
      </w:r>
      <w:r w:rsidR="00882B68" w:rsidRPr="00CC4DEC">
        <w:rPr>
          <w:noProof/>
        </w:rPr>
        <w:fldChar w:fldCharType="begin"/>
      </w:r>
      <w:r w:rsidRPr="00CC4DEC">
        <w:rPr>
          <w:noProof/>
        </w:rPr>
        <w:instrText xml:space="preserve"> PAGEREF _Toc254773291 \h </w:instrText>
      </w:r>
      <w:r w:rsidR="00882B68" w:rsidRPr="00CC4DEC">
        <w:rPr>
          <w:noProof/>
        </w:rPr>
      </w:r>
      <w:r w:rsidR="00882B68" w:rsidRPr="00CC4DEC">
        <w:rPr>
          <w:noProof/>
        </w:rPr>
        <w:fldChar w:fldCharType="separate"/>
      </w:r>
      <w:r w:rsidRPr="00CC4DEC">
        <w:rPr>
          <w:noProof/>
        </w:rPr>
        <w:t>4</w:t>
      </w:r>
      <w:r w:rsidR="00882B68" w:rsidRPr="00CC4DEC">
        <w:rPr>
          <w:noProof/>
        </w:rPr>
        <w:fldChar w:fldCharType="end"/>
      </w:r>
    </w:p>
    <w:p w:rsidR="008C4393" w:rsidRPr="00CC4DEC" w:rsidRDefault="00882B68">
      <w:pPr>
        <w:pStyle w:val="Title"/>
        <w:rPr>
          <w:rFonts w:ascii="Times New Roman" w:hAnsi="Times New Roman"/>
        </w:rPr>
      </w:pPr>
      <w:r w:rsidRPr="00CC4DEC">
        <w:rPr>
          <w:rFonts w:ascii="Times New Roman" w:hAnsi="Times New Roman"/>
          <w:sz w:val="20"/>
        </w:rPr>
        <w:fldChar w:fldCharType="end"/>
      </w:r>
      <w:r w:rsidR="00570E86" w:rsidRPr="00CC4DEC">
        <w:rPr>
          <w:rFonts w:ascii="Times New Roman" w:hAnsi="Times New Roman"/>
        </w:rPr>
        <w:br w:type="page"/>
      </w:r>
      <w:fldSimple w:instr="title  \* Mergeformat ">
        <w:r w:rsidR="000916B9" w:rsidRPr="00CC4DEC">
          <w:rPr>
            <w:rFonts w:ascii="Times New Roman" w:hAnsi="Times New Roman"/>
          </w:rPr>
          <w:t xml:space="preserve">Use-Case </w:t>
        </w:r>
        <w:r w:rsidR="0004741B" w:rsidRPr="00CC4DEC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CC4DEC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CC4DEC" w:rsidRDefault="008C4393" w:rsidP="00D047E9">
      <w:pPr>
        <w:pStyle w:val="InfoBlue"/>
      </w:pPr>
    </w:p>
    <w:p w:rsidR="008C4393" w:rsidRPr="00CC4DEC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CC4DEC">
        <w:rPr>
          <w:rFonts w:ascii="Times New Roman" w:hAnsi="Times New Roman"/>
        </w:rPr>
        <w:t>Use-Cases Identification</w:t>
      </w:r>
      <w:bookmarkEnd w:id="2"/>
    </w:p>
    <w:p w:rsidR="00BF3234" w:rsidRPr="00CC4DEC" w:rsidRDefault="00BF3234" w:rsidP="00951CC2"/>
    <w:p w:rsidR="00951CC2" w:rsidRPr="00CC4DEC" w:rsidRDefault="00951CC2" w:rsidP="00951CC2">
      <w:r w:rsidRPr="00CC4DEC">
        <w:t>Use case: Search for a work of art</w:t>
      </w:r>
    </w:p>
    <w:p w:rsidR="00951CC2" w:rsidRPr="00CC4DEC" w:rsidRDefault="00951CC2" w:rsidP="00951CC2">
      <w:r w:rsidRPr="00CC4DEC">
        <w:t xml:space="preserve">Level: </w:t>
      </w:r>
      <w:r w:rsidR="00734985" w:rsidRPr="00CC4DEC">
        <w:t>sub-function</w:t>
      </w:r>
    </w:p>
    <w:p w:rsidR="00734985" w:rsidRPr="00CC4DEC" w:rsidRDefault="00734985" w:rsidP="00951CC2">
      <w:r w:rsidRPr="00CC4DEC">
        <w:t>Primary actor: Visitor</w:t>
      </w:r>
    </w:p>
    <w:p w:rsidR="00734985" w:rsidRPr="00CC4DEC" w:rsidRDefault="00734985" w:rsidP="00951CC2">
      <w:r w:rsidRPr="00CC4DEC">
        <w:t>Main success</w:t>
      </w:r>
      <w:r w:rsidR="004460D6" w:rsidRPr="00CC4DEC">
        <w:t xml:space="preserve"> scenario: T</w:t>
      </w:r>
      <w:r w:rsidRPr="00CC4DEC">
        <w:t xml:space="preserve">he visitor enters a String in the search bar and presses the button Search. The </w:t>
      </w:r>
      <w:r w:rsidR="004460D6" w:rsidRPr="00CC4DEC">
        <w:t>String is found in the art collection database. The corresponding work of art is displayed along with the information related.</w:t>
      </w:r>
    </w:p>
    <w:p w:rsidR="00C3574D" w:rsidRPr="00CC4DEC" w:rsidRDefault="004460D6" w:rsidP="00951CC2">
      <w:r w:rsidRPr="00CC4DEC">
        <w:t xml:space="preserve">Extension: </w:t>
      </w:r>
      <w:r w:rsidR="00671BC4" w:rsidRPr="00CC4DEC">
        <w:t>The work of art may not be found if the name is not correct or if it i</w:t>
      </w:r>
      <w:r w:rsidR="00C3574D" w:rsidRPr="00CC4DEC">
        <w:t>s not recorded in the database. A guidance message is then displayed.</w:t>
      </w:r>
    </w:p>
    <w:p w:rsidR="00253037" w:rsidRPr="00CC4DEC" w:rsidRDefault="00253037" w:rsidP="00951CC2"/>
    <w:p w:rsidR="00253037" w:rsidRPr="00CC4DEC" w:rsidRDefault="00253037" w:rsidP="00951CC2">
      <w:r w:rsidRPr="00CC4DEC">
        <w:t xml:space="preserve">Use case: </w:t>
      </w:r>
      <w:r w:rsidR="00A27A71" w:rsidRPr="00CC4DEC">
        <w:t>Scan QR code</w:t>
      </w:r>
    </w:p>
    <w:p w:rsidR="00A27A71" w:rsidRPr="00CC4DEC" w:rsidRDefault="00A27A71" w:rsidP="00951CC2">
      <w:r w:rsidRPr="00CC4DEC">
        <w:t xml:space="preserve">Level: </w:t>
      </w:r>
      <w:r w:rsidR="00BF3234" w:rsidRPr="00CC4DEC">
        <w:t>sub-function</w:t>
      </w:r>
    </w:p>
    <w:p w:rsidR="00BF3234" w:rsidRPr="00CC4DEC" w:rsidRDefault="00BF3234" w:rsidP="00951CC2">
      <w:r w:rsidRPr="00CC4DEC">
        <w:t>Primary actor: Visitor</w:t>
      </w:r>
    </w:p>
    <w:p w:rsidR="00BF3234" w:rsidRPr="00CC4DEC" w:rsidRDefault="00BF3234" w:rsidP="00951CC2">
      <w:r w:rsidRPr="00CC4DEC">
        <w:t xml:space="preserve">Main success scenario: </w:t>
      </w:r>
      <w:r w:rsidR="00BF195C" w:rsidRPr="00CC4DEC">
        <w:t>The u</w:t>
      </w:r>
      <w:r w:rsidR="005D12F3" w:rsidRPr="00CC4DEC">
        <w:t xml:space="preserve">ser presses the button Scan QR, the camera opens and it waits to identify a QR code. If it is identified and it matches one of the QR codes </w:t>
      </w:r>
      <w:r w:rsidR="00CE6AD9" w:rsidRPr="00CC4DEC">
        <w:t>assigned to the collection, it displays the page corresponding to that specific work</w:t>
      </w:r>
      <w:r w:rsidR="00126C71" w:rsidRPr="00CC4DEC">
        <w:t xml:space="preserve"> of art.</w:t>
      </w:r>
      <w:r w:rsidR="005D12F3" w:rsidRPr="00CC4DEC">
        <w:t xml:space="preserve"> </w:t>
      </w:r>
    </w:p>
    <w:p w:rsidR="00BF3234" w:rsidRPr="00CC4DEC" w:rsidRDefault="00BF3234" w:rsidP="00951CC2">
      <w:r w:rsidRPr="00CC4DEC">
        <w:t>Extension:</w:t>
      </w:r>
      <w:r w:rsidR="00CE6AD9" w:rsidRPr="00CC4DEC">
        <w:t xml:space="preserve"> </w:t>
      </w:r>
      <w:r w:rsidR="00126C71" w:rsidRPr="00CC4DEC">
        <w:t xml:space="preserve">Either the camera cannot identify any QR codes or </w:t>
      </w:r>
      <w:r w:rsidR="00A53C2C" w:rsidRPr="00CC4DEC">
        <w:t>the QR code identified does not correspond to any work of art recorded in the database.</w:t>
      </w:r>
    </w:p>
    <w:p w:rsidR="00BF3234" w:rsidRPr="00CC4DEC" w:rsidRDefault="00BF3234" w:rsidP="00951CC2"/>
    <w:p w:rsidR="00BF3234" w:rsidRPr="00CC4DEC" w:rsidRDefault="00BF3234" w:rsidP="00951CC2">
      <w:r w:rsidRPr="00CC4DEC">
        <w:t>Use case: Create account</w:t>
      </w:r>
    </w:p>
    <w:p w:rsidR="00BF3234" w:rsidRPr="00CC4DEC" w:rsidRDefault="00BF3234" w:rsidP="00951CC2">
      <w:r w:rsidRPr="00CC4DEC">
        <w:t xml:space="preserve">Level: </w:t>
      </w:r>
      <w:r w:rsidR="00BF195C" w:rsidRPr="00CC4DEC">
        <w:t>user-goal</w:t>
      </w:r>
    </w:p>
    <w:p w:rsidR="00BF195C" w:rsidRPr="00CC4DEC" w:rsidRDefault="00BF195C" w:rsidP="00951CC2">
      <w:r w:rsidRPr="00CC4DEC">
        <w:t>Primary actor: Visitor</w:t>
      </w:r>
    </w:p>
    <w:p w:rsidR="00D32440" w:rsidRPr="00CC4DEC" w:rsidRDefault="00BF195C" w:rsidP="00951CC2">
      <w:r w:rsidRPr="00CC4DEC">
        <w:t>Main success scenario:</w:t>
      </w:r>
      <w:r w:rsidR="00A53C2C" w:rsidRPr="00CC4DEC">
        <w:t xml:space="preserve"> </w:t>
      </w:r>
      <w:r w:rsidR="000F5563" w:rsidRPr="00CC4DEC">
        <w:t xml:space="preserve">The user presses the button Create Account, introduces the </w:t>
      </w:r>
      <w:r w:rsidR="00D32440" w:rsidRPr="00CC4DEC">
        <w:t>personal data, confirms the password and saves the changes.</w:t>
      </w:r>
    </w:p>
    <w:p w:rsidR="00BF195C" w:rsidRPr="00CC4DEC" w:rsidRDefault="00BF195C" w:rsidP="00951CC2">
      <w:r w:rsidRPr="00CC4DEC">
        <w:t xml:space="preserve">Extension: </w:t>
      </w:r>
      <w:r w:rsidR="00CC4DEC" w:rsidRPr="00CC4DEC">
        <w:t>Some of the data introduced</w:t>
      </w:r>
      <w:r w:rsidR="00D32440" w:rsidRPr="00CC4DEC">
        <w:t xml:space="preserve"> may not be correct and it needs to be reintroduced.</w:t>
      </w:r>
    </w:p>
    <w:p w:rsidR="008C4393" w:rsidRPr="00CC4DEC" w:rsidRDefault="00CC4DEC" w:rsidP="00CC4DEC">
      <w:pPr>
        <w:pStyle w:val="Heading1"/>
        <w:rPr>
          <w:rFonts w:ascii="Times New Roman" w:hAnsi="Times New Roman"/>
        </w:rPr>
      </w:pPr>
      <w:r w:rsidRPr="00CC4DEC">
        <w:rPr>
          <w:rFonts w:ascii="Times New Roman" w:hAnsi="Times New Roman"/>
        </w:rPr>
        <w:br w:type="page"/>
      </w:r>
      <w:bookmarkStart w:id="5" w:name="_Toc254773291"/>
      <w:bookmarkEnd w:id="3"/>
      <w:bookmarkEnd w:id="4"/>
      <w:r w:rsidR="00D047E9" w:rsidRPr="00CC4DEC">
        <w:rPr>
          <w:rFonts w:ascii="Times New Roman" w:hAnsi="Times New Roman"/>
        </w:rPr>
        <w:lastRenderedPageBreak/>
        <w:t>UML Use-Case Diagrams</w:t>
      </w:r>
      <w:bookmarkEnd w:id="5"/>
    </w:p>
    <w:p w:rsidR="00EF3263" w:rsidRPr="00CC4DEC" w:rsidRDefault="00EF3263" w:rsidP="00EF3263"/>
    <w:p w:rsidR="008C4393" w:rsidRPr="00CC4DEC" w:rsidRDefault="00FF3717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4pt;height:338.2pt">
            <v:imagedata r:id="rId8" o:title="Use case diagram (1)"/>
          </v:shape>
        </w:pict>
      </w:r>
    </w:p>
    <w:sectPr w:rsidR="008C4393" w:rsidRPr="00CC4DEC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AC7" w:rsidRDefault="004E1AC7">
      <w:pPr>
        <w:spacing w:line="240" w:lineRule="auto"/>
      </w:pPr>
      <w:r>
        <w:separator/>
      </w:r>
    </w:p>
  </w:endnote>
  <w:endnote w:type="continuationSeparator" w:id="1">
    <w:p w:rsidR="004E1AC7" w:rsidRDefault="004E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82B68" w:rsidP="00E63FC9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E63FC9">
            <w:t>Rednic Ana,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F371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882B6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882B68">
            <w:rPr>
              <w:rStyle w:val="PageNumber"/>
            </w:rPr>
            <w:fldChar w:fldCharType="separate"/>
          </w:r>
          <w:r w:rsidR="00FF3717">
            <w:rPr>
              <w:rStyle w:val="PageNumber"/>
              <w:noProof/>
            </w:rPr>
            <w:t>5</w:t>
          </w:r>
          <w:r w:rsidR="00882B68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AC7" w:rsidRDefault="004E1AC7">
      <w:pPr>
        <w:spacing w:line="240" w:lineRule="auto"/>
      </w:pPr>
      <w:r>
        <w:separator/>
      </w:r>
    </w:p>
  </w:footnote>
  <w:footnote w:type="continuationSeparator" w:id="1">
    <w:p w:rsidR="004E1AC7" w:rsidRDefault="004E1A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Pr="00E37968" w:rsidRDefault="008C4393">
    <w:pPr>
      <w:rPr>
        <w:sz w:val="36"/>
      </w:rPr>
    </w:pPr>
  </w:p>
  <w:p w:rsidR="008C4393" w:rsidRPr="00E37968" w:rsidRDefault="008C4393">
    <w:pPr>
      <w:pBdr>
        <w:top w:val="single" w:sz="6" w:space="1" w:color="auto"/>
      </w:pBdr>
      <w:rPr>
        <w:sz w:val="36"/>
      </w:rPr>
    </w:pPr>
  </w:p>
  <w:p w:rsidR="008C4393" w:rsidRPr="00E37968" w:rsidRDefault="00E37968">
    <w:pPr>
      <w:pBdr>
        <w:bottom w:val="single" w:sz="6" w:space="1" w:color="auto"/>
      </w:pBdr>
      <w:jc w:val="right"/>
      <w:rPr>
        <w:sz w:val="28"/>
      </w:rPr>
    </w:pPr>
    <w:r w:rsidRPr="00E37968">
      <w:rPr>
        <w:sz w:val="28"/>
      </w:rPr>
      <w:t>Rednic Ana</w:t>
    </w:r>
    <w:fldSimple w:instr=" DOCPROPERTY &quot;Company&quot;  \* MERGEFORMAT "/>
  </w:p>
  <w:p w:rsidR="0004741B" w:rsidRPr="00E37968" w:rsidRDefault="00E37968" w:rsidP="00E37968">
    <w:pPr>
      <w:pBdr>
        <w:bottom w:val="single" w:sz="6" w:space="1" w:color="auto"/>
      </w:pBdr>
      <w:jc w:val="right"/>
      <w:rPr>
        <w:rFonts w:ascii="Arial" w:hAnsi="Arial"/>
        <w:b/>
        <w:sz w:val="48"/>
      </w:rPr>
    </w:pPr>
    <w:r w:rsidRPr="00E37968">
      <w:rPr>
        <w:sz w:val="28"/>
      </w:rPr>
      <w:t>30432</w:t>
    </w:r>
  </w:p>
  <w:p w:rsidR="008C4393" w:rsidRPr="00E37968" w:rsidRDefault="008C4393">
    <w:pPr>
      <w:pBdr>
        <w:bottom w:val="single" w:sz="6" w:space="1" w:color="auto"/>
      </w:pBdr>
      <w:jc w:val="right"/>
      <w:rPr>
        <w:sz w:val="36"/>
      </w:rPr>
    </w:pPr>
  </w:p>
  <w:p w:rsidR="008C4393" w:rsidRPr="00E37968" w:rsidRDefault="008C4393">
    <w:pPr>
      <w:pStyle w:val="Header"/>
      <w:rPr>
        <w:sz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63FC9">
          <w:r>
            <w:t>Art Museum Application (AMA)</w:t>
          </w:r>
        </w:p>
      </w:tc>
      <w:tc>
        <w:tcPr>
          <w:tcW w:w="3179" w:type="dxa"/>
        </w:tcPr>
        <w:p w:rsidR="008C4393" w:rsidRDefault="00E63FC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E63FC9">
          <w:r>
            <w:t xml:space="preserve">  Date:  21/03/2018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4741B"/>
    <w:rsid w:val="000916B9"/>
    <w:rsid w:val="000F5563"/>
    <w:rsid w:val="00126C71"/>
    <w:rsid w:val="00253037"/>
    <w:rsid w:val="00291EB4"/>
    <w:rsid w:val="002D02EB"/>
    <w:rsid w:val="004460D6"/>
    <w:rsid w:val="004E1AC7"/>
    <w:rsid w:val="0056530F"/>
    <w:rsid w:val="00570E86"/>
    <w:rsid w:val="005D12F3"/>
    <w:rsid w:val="005F7461"/>
    <w:rsid w:val="00664E4B"/>
    <w:rsid w:val="00671BC4"/>
    <w:rsid w:val="006C543D"/>
    <w:rsid w:val="00734985"/>
    <w:rsid w:val="00882B68"/>
    <w:rsid w:val="008C4393"/>
    <w:rsid w:val="0090593F"/>
    <w:rsid w:val="00951CC2"/>
    <w:rsid w:val="00A27A71"/>
    <w:rsid w:val="00A37D1C"/>
    <w:rsid w:val="00A53C2C"/>
    <w:rsid w:val="00B157F6"/>
    <w:rsid w:val="00BF195C"/>
    <w:rsid w:val="00BF3234"/>
    <w:rsid w:val="00C3574D"/>
    <w:rsid w:val="00C709E3"/>
    <w:rsid w:val="00CC4DEC"/>
    <w:rsid w:val="00CE6AD9"/>
    <w:rsid w:val="00CE6E9D"/>
    <w:rsid w:val="00D047E9"/>
    <w:rsid w:val="00D32440"/>
    <w:rsid w:val="00D720D3"/>
    <w:rsid w:val="00D86D3B"/>
    <w:rsid w:val="00E37968"/>
    <w:rsid w:val="00E419B7"/>
    <w:rsid w:val="00E63FC9"/>
    <w:rsid w:val="00EF3263"/>
    <w:rsid w:val="00F06233"/>
    <w:rsid w:val="00FF3717"/>
    <w:rsid w:val="00FF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CE6E9D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Ana</cp:lastModifiedBy>
  <cp:revision>11</cp:revision>
  <dcterms:created xsi:type="dcterms:W3CDTF">2010-02-24T09:14:00Z</dcterms:created>
  <dcterms:modified xsi:type="dcterms:W3CDTF">2018-03-19T19:11:00Z</dcterms:modified>
</cp:coreProperties>
</file>